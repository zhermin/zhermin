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18766" w14:textId="293AB2B8" w:rsidR="00394A6D" w:rsidRPr="006F4B75" w:rsidRDefault="00F4291B" w:rsidP="006F4B75">
      <w:pPr>
        <w:pStyle w:val="Title"/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nter your name:"/>
          <w:tag w:val=""/>
          <w:id w:val="-328297061"/>
          <w:placeholder>
            <w:docPart w:val="BF17B775FCDC4C9697DD87037771279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6F4B75" w:rsidRPr="006F4B75">
            <w:rPr>
              <w:rFonts w:ascii="Times New Roman" w:hAnsi="Times New Roman" w:cs="Times New Roman"/>
            </w:rPr>
            <w:t>Tam Zher Min</w:t>
          </w:r>
        </w:sdtContent>
      </w:sdt>
    </w:p>
    <w:p w14:paraId="06F44952" w14:textId="33EAFAFF" w:rsidR="00394A6D" w:rsidRPr="006F4B75" w:rsidRDefault="006F4B75" w:rsidP="006F4B75">
      <w:pPr>
        <w:jc w:val="center"/>
        <w:rPr>
          <w:rFonts w:ascii="Times New Roman" w:hAnsi="Times New Roman" w:cs="Times New Roman"/>
        </w:rPr>
      </w:pPr>
      <w:r w:rsidRPr="006F4B75">
        <w:rPr>
          <w:rFonts w:ascii="Times New Roman" w:hAnsi="Times New Roman" w:cs="Times New Roman"/>
        </w:rPr>
        <w:t>HP: 97310326</w:t>
      </w:r>
      <w:r w:rsidR="007D00B3" w:rsidRPr="006F4B75">
        <w:rPr>
          <w:rFonts w:ascii="Times New Roman" w:hAnsi="Times New Roman" w:cs="Times New Roman"/>
        </w:rPr>
        <w:t> | </w:t>
      </w:r>
      <w:r w:rsidRPr="006F4B75">
        <w:rPr>
          <w:rFonts w:ascii="Times New Roman" w:hAnsi="Times New Roman" w:cs="Times New Roman"/>
        </w:rPr>
        <w:t>Email: tamzhermin@gmail.com</w:t>
      </w:r>
    </w:p>
    <w:p w14:paraId="64AD8C87" w14:textId="09E00F9F" w:rsidR="00394A6D" w:rsidRDefault="006F4B75" w:rsidP="007E799D">
      <w:pPr>
        <w:pStyle w:val="Heading1"/>
        <w:spacing w:before="0" w:after="0"/>
        <w:rPr>
          <w:rFonts w:ascii="Times New Roman" w:hAnsi="Times New Roman" w:cs="Times New Roman"/>
          <w:szCs w:val="28"/>
        </w:rPr>
      </w:pPr>
      <w:r w:rsidRPr="006F4B75">
        <w:rPr>
          <w:rFonts w:ascii="Times New Roman" w:hAnsi="Times New Roman" w:cs="Times New Roman"/>
          <w:szCs w:val="28"/>
        </w:rPr>
        <w:t>About Me</w:t>
      </w:r>
    </w:p>
    <w:p w14:paraId="73C3F9A3" w14:textId="7EF51008" w:rsidR="007E799D" w:rsidRPr="007E799D" w:rsidRDefault="007E799D" w:rsidP="007E799D">
      <w:pPr>
        <w:pStyle w:val="Heading1"/>
        <w:spacing w:before="0" w:after="0"/>
        <w:rPr>
          <w:rFonts w:ascii="Times New Roman" w:hAnsi="Times New Roman" w:cs="Times New Roman"/>
          <w:b w:val="0"/>
          <w:bCs/>
          <w:sz w:val="22"/>
          <w:szCs w:val="22"/>
        </w:rPr>
      </w:pPr>
      <w:r w:rsidRPr="007E799D">
        <w:rPr>
          <w:rFonts w:ascii="Times New Roman" w:hAnsi="Times New Roman" w:cs="Times New Roman"/>
          <w:b w:val="0"/>
          <w:bCs/>
          <w:sz w:val="22"/>
          <w:szCs w:val="22"/>
        </w:rPr>
        <w:t>A keen and fast learner, I am constantly looking for opportunities and exploring beyond my curriculum in the tech industry. Hoping to gather hands-on experience in the world of Computer Science such as Software Dev, Data Science, Web Dev, and Cybersecurity.</w:t>
      </w:r>
    </w:p>
    <w:p w14:paraId="0DEBC31B" w14:textId="77777777" w:rsidR="007E799D" w:rsidRDefault="007E799D" w:rsidP="006F4B75">
      <w:pPr>
        <w:pStyle w:val="Heading1"/>
        <w:spacing w:before="0"/>
        <w:rPr>
          <w:rFonts w:ascii="Times New Roman" w:hAnsi="Times New Roman" w:cs="Times New Roman"/>
          <w:sz w:val="22"/>
          <w:szCs w:val="22"/>
        </w:rPr>
      </w:pPr>
    </w:p>
    <w:sdt>
      <w:sdtPr>
        <w:rPr>
          <w:rFonts w:ascii="Times New Roman" w:hAnsi="Times New Roman" w:cs="Times New Roman"/>
          <w:sz w:val="22"/>
          <w:szCs w:val="22"/>
        </w:rPr>
        <w:alias w:val="Education:"/>
        <w:tag w:val="Education:"/>
        <w:id w:val="1513793667"/>
        <w:placeholder>
          <w:docPart w:val="D3416E22176B494E8C02AAD6EB2335FE"/>
        </w:placeholder>
        <w:temporary/>
        <w:showingPlcHdr/>
        <w15:appearance w15:val="hidden"/>
      </w:sdtPr>
      <w:sdtEndPr/>
      <w:sdtContent>
        <w:p w14:paraId="03A6B34A" w14:textId="356D89C4" w:rsidR="00394A6D" w:rsidRPr="006F4B75" w:rsidRDefault="007D00B3" w:rsidP="006F4B75">
          <w:pPr>
            <w:pStyle w:val="Heading1"/>
            <w:spacing w:before="0"/>
            <w:rPr>
              <w:rFonts w:ascii="Times New Roman" w:hAnsi="Times New Roman" w:cs="Times New Roman"/>
              <w:sz w:val="22"/>
              <w:szCs w:val="22"/>
            </w:rPr>
          </w:pPr>
          <w:r w:rsidRPr="006F4B75">
            <w:rPr>
              <w:rFonts w:ascii="Times New Roman" w:hAnsi="Times New Roman" w:cs="Times New Roman"/>
              <w:szCs w:val="28"/>
            </w:rPr>
            <w:t>Education</w:t>
          </w:r>
        </w:p>
      </w:sdtContent>
    </w:sdt>
    <w:p w14:paraId="3CA37687" w14:textId="321CBA63" w:rsidR="00394A6D" w:rsidRPr="006F4B75" w:rsidRDefault="006F4B75" w:rsidP="006F4B75">
      <w:pPr>
        <w:pStyle w:val="Heading2"/>
        <w:rPr>
          <w:rFonts w:ascii="Times New Roman" w:hAnsi="Times New Roman" w:cs="Times New Roman"/>
          <w:szCs w:val="22"/>
        </w:rPr>
      </w:pPr>
      <w:r w:rsidRPr="006F4B75">
        <w:rPr>
          <w:rFonts w:ascii="Times New Roman" w:hAnsi="Times New Roman" w:cs="Times New Roman"/>
          <w:bCs/>
          <w:color w:val="020323"/>
          <w:szCs w:val="22"/>
        </w:rPr>
        <w:t>NUS bachelor of Engineering, ELECTRICAL ENGINEERING</w:t>
      </w:r>
      <w:r w:rsidR="007D00B3" w:rsidRPr="006F4B75">
        <w:rPr>
          <w:rFonts w:ascii="Times New Roman" w:hAnsi="Times New Roman" w:cs="Times New Roman"/>
          <w:szCs w:val="22"/>
        </w:rPr>
        <w:t> | </w:t>
      </w:r>
      <w:r w:rsidRPr="006F4B75">
        <w:rPr>
          <w:rFonts w:ascii="Times New Roman" w:hAnsi="Times New Roman" w:cs="Times New Roman"/>
          <w:szCs w:val="22"/>
        </w:rPr>
        <w:t>2019 - 2023 | GPA: 4.43</w:t>
      </w:r>
    </w:p>
    <w:p w14:paraId="6C104638" w14:textId="1906F6A6" w:rsidR="00394A6D" w:rsidRPr="006F4B75" w:rsidRDefault="006F4B75" w:rsidP="006F4B75">
      <w:pPr>
        <w:pStyle w:val="Heading1"/>
        <w:spacing w:before="0"/>
        <w:rPr>
          <w:rFonts w:ascii="Times New Roman" w:hAnsi="Times New Roman" w:cs="Times New Roman"/>
          <w:szCs w:val="28"/>
        </w:rPr>
      </w:pPr>
      <w:r w:rsidRPr="006F4B75">
        <w:rPr>
          <w:rFonts w:ascii="Times New Roman" w:hAnsi="Times New Roman" w:cs="Times New Roman"/>
          <w:szCs w:val="28"/>
        </w:rPr>
        <w:t>Experience</w:t>
      </w:r>
    </w:p>
    <w:p w14:paraId="4762C822" w14:textId="6E161A61" w:rsidR="00394A6D" w:rsidRPr="006F4B75" w:rsidRDefault="006F4B75" w:rsidP="006F4B75">
      <w:pPr>
        <w:pStyle w:val="Heading2"/>
        <w:rPr>
          <w:rFonts w:ascii="Times New Roman" w:hAnsi="Times New Roman" w:cs="Times New Roman"/>
          <w:szCs w:val="22"/>
        </w:rPr>
      </w:pPr>
      <w:r w:rsidRPr="006F4B75">
        <w:rPr>
          <w:rStyle w:val="jsgrdq"/>
          <w:rFonts w:ascii="Times New Roman" w:hAnsi="Times New Roman" w:cs="Times New Roman"/>
          <w:color w:val="020323"/>
          <w:szCs w:val="22"/>
        </w:rPr>
        <w:t>data SCIENTIST &amp; Engineer | tivlon TECHNOLOGIES | MAY 2019 - DEC 2020</w:t>
      </w:r>
    </w:p>
    <w:p w14:paraId="0C9FDECE" w14:textId="231E1504" w:rsidR="006F4B75" w:rsidRPr="006F4B75" w:rsidRDefault="006F4B75" w:rsidP="006F4B75">
      <w:pPr>
        <w:numPr>
          <w:ilvl w:val="0"/>
          <w:numId w:val="20"/>
        </w:numPr>
        <w:spacing w:after="100" w:afterAutospacing="1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 xml:space="preserve">Cleaned and restructured large amounts of Excel </w:t>
      </w:r>
      <w:proofErr w:type="gram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data</w:t>
      </w:r>
      <w:proofErr w:type="gramEnd"/>
    </w:p>
    <w:p w14:paraId="6C334785" w14:textId="77777777" w:rsidR="006F4B75" w:rsidRPr="006F4B75" w:rsidRDefault="006F4B75" w:rsidP="006F4B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 xml:space="preserve">Automated an ETL pipeline using Python's data management libraries such as Pandas and </w:t>
      </w:r>
      <w:proofErr w:type="spellStart"/>
      <w:proofErr w:type="gram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Dask</w:t>
      </w:r>
      <w:proofErr w:type="spellEnd"/>
      <w:proofErr w:type="gramEnd"/>
    </w:p>
    <w:p w14:paraId="064BAC7C" w14:textId="6BEE5ECE" w:rsidR="006F4B75" w:rsidRPr="006F4B75" w:rsidRDefault="006F4B75" w:rsidP="006F4B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Visualized and organized data by employing cutting-edge BI tools such as Power BI and Tableau</w:t>
      </w:r>
    </w:p>
    <w:p w14:paraId="33A48882" w14:textId="74E13BFB" w:rsidR="00394A6D" w:rsidRPr="006F4B75" w:rsidRDefault="006F4B75" w:rsidP="006F4B75">
      <w:pPr>
        <w:numPr>
          <w:ilvl w:val="0"/>
          <w:numId w:val="20"/>
        </w:numPr>
        <w:spacing w:before="100" w:beforeAutospacing="1" w:after="0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 xml:space="preserve">Managed the entire code base solo and pushed the product live for consumer </w:t>
      </w:r>
      <w:proofErr w:type="gram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usage</w:t>
      </w:r>
      <w:proofErr w:type="gramEnd"/>
    </w:p>
    <w:p w14:paraId="4A15B9FE" w14:textId="1D06BADF" w:rsidR="00394A6D" w:rsidRPr="006F4B75" w:rsidRDefault="006F4B75">
      <w:pPr>
        <w:pStyle w:val="Heading2"/>
        <w:rPr>
          <w:rFonts w:ascii="Times New Roman" w:hAnsi="Times New Roman" w:cs="Times New Roman"/>
          <w:szCs w:val="22"/>
        </w:rPr>
      </w:pPr>
      <w:r w:rsidRPr="006F4B75">
        <w:rPr>
          <w:rStyle w:val="jsgrdq"/>
          <w:rFonts w:ascii="Times New Roman" w:hAnsi="Times New Roman" w:cs="Times New Roman"/>
          <w:color w:val="020323"/>
          <w:szCs w:val="22"/>
        </w:rPr>
        <w:t>entrepreneurship | Ladle.SG</w:t>
      </w:r>
    </w:p>
    <w:p w14:paraId="3E8D2C27" w14:textId="1540FADF" w:rsidR="00394A6D" w:rsidRPr="006F4B75" w:rsidRDefault="006F4B75" w:rsidP="006F4B75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6F4B75">
        <w:rPr>
          <w:rStyle w:val="jsgrdq"/>
          <w:rFonts w:ascii="Times New Roman" w:hAnsi="Times New Roman" w:cs="Times New Roman"/>
          <w:color w:val="020323"/>
        </w:rPr>
        <w:t xml:space="preserve">Building a tech social enterprise incubated under NUS SIC to tackle food insecurity in </w:t>
      </w:r>
      <w:proofErr w:type="gramStart"/>
      <w:r w:rsidRPr="006F4B75">
        <w:rPr>
          <w:rStyle w:val="jsgrdq"/>
          <w:rFonts w:ascii="Times New Roman" w:hAnsi="Times New Roman" w:cs="Times New Roman"/>
          <w:color w:val="020323"/>
        </w:rPr>
        <w:t>Singapore</w:t>
      </w:r>
      <w:proofErr w:type="gramEnd"/>
    </w:p>
    <w:p w14:paraId="48E396B4" w14:textId="192F8C33" w:rsidR="00394A6D" w:rsidRPr="006F4B75" w:rsidRDefault="006F4B75" w:rsidP="006F4B75">
      <w:pPr>
        <w:pStyle w:val="Heading2"/>
        <w:rPr>
          <w:rFonts w:ascii="Times New Roman" w:hAnsi="Times New Roman" w:cs="Times New Roman"/>
          <w:szCs w:val="22"/>
        </w:rPr>
      </w:pPr>
      <w:r w:rsidRPr="006F4B75">
        <w:rPr>
          <w:rStyle w:val="jsgrdq"/>
          <w:rFonts w:ascii="Times New Roman" w:hAnsi="Times New Roman" w:cs="Times New Roman"/>
          <w:color w:val="020323"/>
          <w:szCs w:val="22"/>
        </w:rPr>
        <w:t>Extracurricular activities</w:t>
      </w:r>
    </w:p>
    <w:p w14:paraId="6852CAC0" w14:textId="76668439" w:rsidR="006F4B75" w:rsidRPr="006F4B75" w:rsidRDefault="006F4B75" w:rsidP="006F4B75">
      <w:pPr>
        <w:numPr>
          <w:ilvl w:val="0"/>
          <w:numId w:val="21"/>
        </w:numPr>
        <w:spacing w:after="100" w:afterAutospacing="1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 xml:space="preserve">Built a GUI with </w:t>
      </w:r>
      <w:proofErr w:type="spell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Tkinter</w:t>
      </w:r>
      <w:proofErr w:type="spellEnd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 xml:space="preserve"> and live data visualization with Matplotlib by drawing serial data from a microprocessor and SMS alerts through Twilio's </w:t>
      </w:r>
      <w:proofErr w:type="gram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API</w:t>
      </w:r>
      <w:proofErr w:type="gramEnd"/>
    </w:p>
    <w:p w14:paraId="4B3910E0" w14:textId="77777777" w:rsidR="006F4B75" w:rsidRPr="006F4B75" w:rsidRDefault="006F4B75" w:rsidP="006F4B7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 xml:space="preserve">Developing and maintaining NUS </w:t>
      </w:r>
      <w:proofErr w:type="spell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CAPTLife</w:t>
      </w:r>
      <w:proofErr w:type="spellEnd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 xml:space="preserve"> (hostel life) website with WordPress</w:t>
      </w:r>
    </w:p>
    <w:p w14:paraId="5E195C9E" w14:textId="6785853A" w:rsidR="00394A6D" w:rsidRPr="006F4B75" w:rsidRDefault="006F4B75" w:rsidP="006F4B75">
      <w:pPr>
        <w:numPr>
          <w:ilvl w:val="0"/>
          <w:numId w:val="21"/>
        </w:numPr>
        <w:spacing w:before="100" w:beforeAutospacing="1" w:after="0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Tutored students on tertiary-level Python modules</w:t>
      </w:r>
    </w:p>
    <w:p w14:paraId="0E030274" w14:textId="3B834AB0" w:rsidR="00394A6D" w:rsidRPr="006F4B75" w:rsidRDefault="006F4B75">
      <w:pPr>
        <w:pStyle w:val="Heading2"/>
        <w:rPr>
          <w:rFonts w:ascii="Times New Roman" w:hAnsi="Times New Roman" w:cs="Times New Roman"/>
          <w:szCs w:val="22"/>
        </w:rPr>
      </w:pPr>
      <w:r w:rsidRPr="006F4B75">
        <w:rPr>
          <w:rStyle w:val="jsgrdq"/>
          <w:rFonts w:ascii="Times New Roman" w:hAnsi="Times New Roman" w:cs="Times New Roman"/>
          <w:color w:val="020323"/>
          <w:szCs w:val="22"/>
        </w:rPr>
        <w:t>personal projects</w:t>
      </w:r>
    </w:p>
    <w:p w14:paraId="1FCDCC44" w14:textId="2691FB29" w:rsidR="006F4B75" w:rsidRPr="006F4B75" w:rsidRDefault="006F4B75" w:rsidP="006F4B75">
      <w:pPr>
        <w:numPr>
          <w:ilvl w:val="0"/>
          <w:numId w:val="22"/>
        </w:numPr>
        <w:spacing w:after="100" w:afterAutospacing="1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 xml:space="preserve">Movie searching webapp with React and </w:t>
      </w:r>
      <w:proofErr w:type="spell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themoviedb</w:t>
      </w:r>
      <w:proofErr w:type="spellEnd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 xml:space="preserve"> </w:t>
      </w:r>
      <w:proofErr w:type="gram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API</w:t>
      </w:r>
      <w:proofErr w:type="gramEnd"/>
    </w:p>
    <w:p w14:paraId="35221D41" w14:textId="77777777" w:rsidR="006F4B75" w:rsidRPr="006F4B75" w:rsidRDefault="006F4B75" w:rsidP="006F4B7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 xml:space="preserve">Portfolio website written in JS &amp; </w:t>
      </w:r>
      <w:proofErr w:type="spell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JQuery</w:t>
      </w:r>
      <w:proofErr w:type="spellEnd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, HTML/CSS</w:t>
      </w:r>
    </w:p>
    <w:p w14:paraId="1FE03B5B" w14:textId="75FE02D5" w:rsidR="006F4B75" w:rsidRPr="006F4B75" w:rsidRDefault="006F4B75" w:rsidP="006F4B75">
      <w:pPr>
        <w:numPr>
          <w:ilvl w:val="0"/>
          <w:numId w:val="22"/>
        </w:numPr>
        <w:spacing w:before="100" w:beforeAutospacing="1" w:after="0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Automated image-generation and posting to Instagram using Python libraries such as BS4, Selenium and Pillow</w:t>
      </w:r>
    </w:p>
    <w:p w14:paraId="21128893" w14:textId="61ED8716" w:rsidR="00394A6D" w:rsidRPr="006F4B75" w:rsidRDefault="006F4B75" w:rsidP="006F4B75">
      <w:pPr>
        <w:pStyle w:val="Heading1"/>
        <w:tabs>
          <w:tab w:val="left" w:pos="5660"/>
        </w:tabs>
        <w:spacing w:before="0"/>
        <w:rPr>
          <w:rFonts w:ascii="Times New Roman" w:hAnsi="Times New Roman" w:cs="Times New Roman"/>
          <w:szCs w:val="28"/>
        </w:rPr>
      </w:pPr>
      <w:r w:rsidRPr="006F4B75">
        <w:rPr>
          <w:rFonts w:ascii="Times New Roman" w:hAnsi="Times New Roman" w:cs="Times New Roman"/>
          <w:szCs w:val="28"/>
        </w:rPr>
        <w:t>Hackathons</w:t>
      </w:r>
    </w:p>
    <w:p w14:paraId="5F0E3CF4" w14:textId="304CF85D" w:rsidR="00394A6D" w:rsidRPr="006F4B75" w:rsidRDefault="006F4B75">
      <w:pPr>
        <w:pStyle w:val="Heading2"/>
        <w:rPr>
          <w:rFonts w:ascii="Times New Roman" w:hAnsi="Times New Roman" w:cs="Times New Roman"/>
          <w:szCs w:val="22"/>
        </w:rPr>
      </w:pPr>
      <w:r w:rsidRPr="006F4B75">
        <w:rPr>
          <w:rFonts w:ascii="Times New Roman" w:hAnsi="Times New Roman" w:cs="Times New Roman"/>
          <w:szCs w:val="22"/>
        </w:rPr>
        <w:t>nus hackers - Hack &amp; roll | jan 2021</w:t>
      </w:r>
    </w:p>
    <w:p w14:paraId="435A285F" w14:textId="42B3518F" w:rsidR="006F4B75" w:rsidRPr="006F4B75" w:rsidRDefault="006F4B75" w:rsidP="007E799D">
      <w:pPr>
        <w:numPr>
          <w:ilvl w:val="0"/>
          <w:numId w:val="23"/>
        </w:numPr>
        <w:spacing w:after="100" w:afterAutospacing="1"/>
        <w:rPr>
          <w:rFonts w:ascii="Times New Roman" w:eastAsia="Times New Roman" w:hAnsi="Times New Roman" w:cs="Times New Roman"/>
          <w:color w:val="auto"/>
          <w:lang w:val="en-SG" w:eastAsia="zh-CN"/>
        </w:rPr>
      </w:pPr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Built an Alexa "skill" dubbed "</w:t>
      </w:r>
      <w:proofErr w:type="spell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QuizLah</w:t>
      </w:r>
      <w:proofErr w:type="spellEnd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 xml:space="preserve">!" with a team of </w:t>
      </w:r>
      <w:proofErr w:type="gram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4</w:t>
      </w:r>
      <w:proofErr w:type="gramEnd"/>
    </w:p>
    <w:p w14:paraId="40453668" w14:textId="5BECC381" w:rsidR="00394A6D" w:rsidRPr="006F4B75" w:rsidRDefault="006F4B75" w:rsidP="006F4B7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val="en-SG" w:eastAsia="zh-CN"/>
        </w:rPr>
      </w:pPr>
      <w:proofErr w:type="spellStart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QuizLah</w:t>
      </w:r>
      <w:proofErr w:type="spellEnd"/>
      <w:r w:rsidRPr="006F4B75">
        <w:rPr>
          <w:rFonts w:ascii="Times New Roman" w:eastAsia="Times New Roman" w:hAnsi="Times New Roman" w:cs="Times New Roman"/>
          <w:color w:val="020323"/>
          <w:lang w:val="en-SG" w:eastAsia="zh-CN"/>
        </w:rPr>
        <w:t>! is a VUI Local Multiplayer Singapore Trivia Game</w:t>
      </w:r>
    </w:p>
    <w:p w14:paraId="3A44FE7C" w14:textId="3C9EE237" w:rsidR="00394A6D" w:rsidRPr="006F4B75" w:rsidRDefault="006F4B75">
      <w:pPr>
        <w:pStyle w:val="Heading2"/>
        <w:rPr>
          <w:rStyle w:val="jsgrdq"/>
          <w:rFonts w:ascii="Times New Roman" w:hAnsi="Times New Roman" w:cs="Times New Roman"/>
          <w:color w:val="020323"/>
          <w:szCs w:val="22"/>
        </w:rPr>
      </w:pPr>
      <w:r w:rsidRPr="006F4B75">
        <w:rPr>
          <w:rStyle w:val="jsgrdq"/>
          <w:rFonts w:ascii="Times New Roman" w:hAnsi="Times New Roman" w:cs="Times New Roman"/>
          <w:color w:val="020323"/>
          <w:szCs w:val="22"/>
        </w:rPr>
        <w:t xml:space="preserve">shopee - I'm the best coder | 2019 &amp; </w:t>
      </w:r>
      <w:proofErr w:type="gramStart"/>
      <w:r w:rsidRPr="006F4B75">
        <w:rPr>
          <w:rStyle w:val="jsgrdq"/>
          <w:rFonts w:ascii="Times New Roman" w:hAnsi="Times New Roman" w:cs="Times New Roman"/>
          <w:color w:val="020323"/>
          <w:szCs w:val="22"/>
        </w:rPr>
        <w:t>2020</w:t>
      </w:r>
      <w:proofErr w:type="gramEnd"/>
    </w:p>
    <w:p w14:paraId="03E3B890" w14:textId="4A84B4E5" w:rsidR="00D56207" w:rsidRPr="006F4B75" w:rsidRDefault="006F4B75" w:rsidP="006F4B75">
      <w:pPr>
        <w:pStyle w:val="Heading2"/>
        <w:rPr>
          <w:rStyle w:val="jsgrdq"/>
          <w:rFonts w:ascii="Times New Roman" w:hAnsi="Times New Roman" w:cs="Times New Roman"/>
          <w:color w:val="020323"/>
          <w:szCs w:val="22"/>
        </w:rPr>
      </w:pPr>
      <w:r w:rsidRPr="006F4B75">
        <w:rPr>
          <w:rStyle w:val="jsgrdq"/>
          <w:rFonts w:ascii="Times New Roman" w:hAnsi="Times New Roman" w:cs="Times New Roman"/>
          <w:color w:val="020323"/>
          <w:szCs w:val="22"/>
        </w:rPr>
        <w:t>dsta - cyber defenders discovery camp | jul 2020</w:t>
      </w:r>
    </w:p>
    <w:p w14:paraId="601CA4AF" w14:textId="0E06EA6B" w:rsidR="006F4B75" w:rsidRPr="006F4B75" w:rsidRDefault="006F4B75" w:rsidP="006F4B75">
      <w:pPr>
        <w:pStyle w:val="Heading2"/>
        <w:rPr>
          <w:rStyle w:val="jsgrdq"/>
          <w:rFonts w:ascii="Times New Roman" w:hAnsi="Times New Roman" w:cs="Times New Roman"/>
          <w:color w:val="020323"/>
          <w:szCs w:val="22"/>
        </w:rPr>
      </w:pPr>
      <w:r w:rsidRPr="006F4B75">
        <w:rPr>
          <w:rStyle w:val="jsgrdq"/>
          <w:rFonts w:ascii="Times New Roman" w:hAnsi="Times New Roman" w:cs="Times New Roman"/>
          <w:color w:val="020323"/>
          <w:szCs w:val="22"/>
        </w:rPr>
        <w:t>CSIT - The infosecurity challenge | aug 2020</w:t>
      </w:r>
    </w:p>
    <w:p w14:paraId="3A5BCBAF" w14:textId="19F4918B" w:rsidR="006F4B75" w:rsidRPr="006F4B75" w:rsidRDefault="006F4B75" w:rsidP="006F4B75">
      <w:pPr>
        <w:pStyle w:val="Heading2"/>
        <w:rPr>
          <w:rFonts w:ascii="Times New Roman" w:hAnsi="Times New Roman" w:cs="Times New Roman"/>
          <w:szCs w:val="22"/>
        </w:rPr>
      </w:pPr>
      <w:r w:rsidRPr="006F4B75">
        <w:rPr>
          <w:rStyle w:val="jsgrdq"/>
          <w:rFonts w:ascii="Times New Roman" w:hAnsi="Times New Roman" w:cs="Times New Roman"/>
          <w:color w:val="020323"/>
          <w:szCs w:val="22"/>
        </w:rPr>
        <w:t xml:space="preserve">GOVTECH - STACK THE FLAG | DEC </w:t>
      </w:r>
      <w:proofErr w:type="gramStart"/>
      <w:r w:rsidRPr="006F4B75">
        <w:rPr>
          <w:rStyle w:val="jsgrdq"/>
          <w:rFonts w:ascii="Times New Roman" w:hAnsi="Times New Roman" w:cs="Times New Roman"/>
          <w:color w:val="020323"/>
          <w:szCs w:val="22"/>
        </w:rPr>
        <w:t>2020</w:t>
      </w:r>
      <w:proofErr w:type="gramEnd"/>
    </w:p>
    <w:sectPr w:rsidR="006F4B75" w:rsidRPr="006F4B75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46350" w14:textId="77777777" w:rsidR="00F4291B" w:rsidRDefault="00F4291B">
      <w:pPr>
        <w:spacing w:after="0"/>
      </w:pPr>
      <w:r>
        <w:separator/>
      </w:r>
    </w:p>
  </w:endnote>
  <w:endnote w:type="continuationSeparator" w:id="0">
    <w:p w14:paraId="48591751" w14:textId="77777777" w:rsidR="00F4291B" w:rsidRDefault="00F42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E7EEB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F49CF" w14:textId="77777777" w:rsidR="00F4291B" w:rsidRDefault="00F4291B">
      <w:pPr>
        <w:spacing w:after="0"/>
      </w:pPr>
      <w:r>
        <w:separator/>
      </w:r>
    </w:p>
  </w:footnote>
  <w:footnote w:type="continuationSeparator" w:id="0">
    <w:p w14:paraId="30ABCA7F" w14:textId="77777777" w:rsidR="00F4291B" w:rsidRDefault="00F429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AC66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7A101B"/>
    <w:multiLevelType w:val="multilevel"/>
    <w:tmpl w:val="0946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0AD6761"/>
    <w:multiLevelType w:val="multilevel"/>
    <w:tmpl w:val="5FB0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1C125A"/>
    <w:multiLevelType w:val="multilevel"/>
    <w:tmpl w:val="6E78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26702"/>
    <w:multiLevelType w:val="multilevel"/>
    <w:tmpl w:val="2D6C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0"/>
  </w:num>
  <w:num w:numId="21">
    <w:abstractNumId w:val="15"/>
  </w:num>
  <w:num w:numId="22">
    <w:abstractNumId w:val="1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75"/>
    <w:rsid w:val="00374627"/>
    <w:rsid w:val="00394A6D"/>
    <w:rsid w:val="003F19B9"/>
    <w:rsid w:val="004476A1"/>
    <w:rsid w:val="005114E7"/>
    <w:rsid w:val="005E5E55"/>
    <w:rsid w:val="00616068"/>
    <w:rsid w:val="006E401C"/>
    <w:rsid w:val="006F4B75"/>
    <w:rsid w:val="00757F02"/>
    <w:rsid w:val="0077621B"/>
    <w:rsid w:val="007963CE"/>
    <w:rsid w:val="007D00B3"/>
    <w:rsid w:val="007E799D"/>
    <w:rsid w:val="008916B6"/>
    <w:rsid w:val="008E10EB"/>
    <w:rsid w:val="009763C8"/>
    <w:rsid w:val="00A8131A"/>
    <w:rsid w:val="00B769EE"/>
    <w:rsid w:val="00C50775"/>
    <w:rsid w:val="00C57E43"/>
    <w:rsid w:val="00C72B59"/>
    <w:rsid w:val="00CC75DB"/>
    <w:rsid w:val="00D33143"/>
    <w:rsid w:val="00D56207"/>
    <w:rsid w:val="00D765AF"/>
    <w:rsid w:val="00DD4208"/>
    <w:rsid w:val="00EA2B92"/>
    <w:rsid w:val="00F4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A62EC"/>
  <w15:chartTrackingRefBased/>
  <w15:docId w15:val="{AF8022DB-9077-4CE4-8ECE-B1B0EA3C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jsgrdq">
    <w:name w:val="jsgrdq"/>
    <w:basedOn w:val="DefaultParagraphFont"/>
    <w:rsid w:val="006F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M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17B775FCDC4C9697DD870377712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E6D42-7942-449F-ABE2-55A9F204042E}"/>
      </w:docPartPr>
      <w:docPartBody>
        <w:p w:rsidR="00B35F53" w:rsidRDefault="00432101">
          <w:pPr>
            <w:pStyle w:val="BF17B775FCDC4C9697DD870377712796"/>
          </w:pPr>
          <w:r>
            <w:t>Your Name</w:t>
          </w:r>
        </w:p>
      </w:docPartBody>
    </w:docPart>
    <w:docPart>
      <w:docPartPr>
        <w:name w:val="D3416E22176B494E8C02AAD6EB233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6277A-2C03-4833-AE12-9DFD7C5FDE0C}"/>
      </w:docPartPr>
      <w:docPartBody>
        <w:p w:rsidR="00B35F53" w:rsidRDefault="00432101">
          <w:pPr>
            <w:pStyle w:val="D3416E22176B494E8C02AAD6EB2335F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01"/>
    <w:rsid w:val="00432101"/>
    <w:rsid w:val="00B35F53"/>
    <w:rsid w:val="00E0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17B775FCDC4C9697DD870377712796">
    <w:name w:val="BF17B775FCDC4C9697DD870377712796"/>
  </w:style>
  <w:style w:type="paragraph" w:customStyle="1" w:styleId="D3416E22176B494E8C02AAD6EB2335FE">
    <w:name w:val="D3416E22176B494E8C02AAD6EB2335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355</TotalTime>
  <Pages>1</Pages>
  <Words>287</Words>
  <Characters>1524</Characters>
  <Application>Microsoft Office Word</Application>
  <DocSecurity>0</DocSecurity>
  <Lines>33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ZM</dc:creator>
  <cp:keywords/>
  <dc:description>Tam Zher Min</dc:description>
  <cp:lastModifiedBy>Tam Zher Min</cp:lastModifiedBy>
  <cp:revision>3</cp:revision>
  <dcterms:created xsi:type="dcterms:W3CDTF">2021-02-12T10:49:00Z</dcterms:created>
  <dcterms:modified xsi:type="dcterms:W3CDTF">2021-02-12T16:45:00Z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